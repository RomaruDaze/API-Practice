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79BE95F0" w:rsidR="00D67D35" w:rsidRPr="005C153B" w:rsidRDefault="00A3478B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0459C073" wp14:editId="0EEED753">
            <wp:extent cx="5808350" cy="4050195"/>
            <wp:effectExtent l="0" t="0" r="0" b="1270"/>
            <wp:docPr id="182412152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1520" name="Picture 1" descr="A diagram of a compan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89" cy="4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3A554DEB" w14:textId="77777777" w:rsidR="00467E24" w:rsidRDefault="00467E24" w:rsidP="00467E24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ゲームのホームページ：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77777777" w:rsidR="0052220D" w:rsidRDefault="00B2224A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画面一覧</w:t>
      </w:r>
    </w:p>
    <w:p w14:paraId="4C13BA04" w14:textId="48C8258A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79B18707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5BAF4568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521" w14:textId="7F0677AB" w:rsidR="0052220D" w:rsidRDefault="0052220D" w:rsidP="0052220D">
      <w:pPr>
        <w:spacing w:before="0" w:after="0" w:line="240" w:lineRule="auto"/>
        <w:jc w:val="both"/>
      </w:pPr>
    </w:p>
    <w:p w14:paraId="7DBF783A" w14:textId="25FE6161" w:rsidR="00F900A9" w:rsidRDefault="00F900A9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F868FC0" w14:textId="0DDE7BB1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lastRenderedPageBreak/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C48BB44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445DC483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899" w14:textId="7909465C" w:rsidR="005A3A11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F93D" w14:textId="77777777" w:rsidR="00D3270D" w:rsidRDefault="00D3270D" w:rsidP="00C27077">
      <w:pPr>
        <w:jc w:val="both"/>
      </w:pPr>
    </w:p>
    <w:p w14:paraId="53CFA2E7" w14:textId="77777777" w:rsidR="00D3270D" w:rsidRDefault="00D3270D" w:rsidP="00C27077">
      <w:pPr>
        <w:jc w:val="both"/>
      </w:pPr>
    </w:p>
    <w:p w14:paraId="016CA637" w14:textId="77777777" w:rsidR="00D3270D" w:rsidRDefault="00D3270D" w:rsidP="00C27077">
      <w:pPr>
        <w:jc w:val="both"/>
      </w:pPr>
    </w:p>
    <w:p w14:paraId="3E3967B6" w14:textId="77777777" w:rsidR="00D3270D" w:rsidRDefault="00D3270D" w:rsidP="00C27077">
      <w:pPr>
        <w:jc w:val="both"/>
      </w:pPr>
    </w:p>
    <w:p w14:paraId="7F59AEC1" w14:textId="77777777" w:rsidR="00D3270D" w:rsidRDefault="00D3270D" w:rsidP="00C27077">
      <w:pPr>
        <w:jc w:val="both"/>
      </w:pPr>
    </w:p>
    <w:p w14:paraId="36FEF1D0" w14:textId="77777777" w:rsidR="00D3270D" w:rsidRPr="002639DF" w:rsidRDefault="00D3270D" w:rsidP="00C27077">
      <w:pPr>
        <w:jc w:val="both"/>
      </w:pP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</w:t>
      </w:r>
      <w:r w:rsidR="00A93633">
        <w:rPr>
          <w:rFonts w:hint="eastAsia"/>
          <w:b/>
          <w:bCs/>
        </w:rPr>
        <w:t>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</w:t>
      </w:r>
      <w:r w:rsidR="00A93633">
        <w:rPr>
          <w:rFonts w:hint="eastAsia"/>
          <w:b/>
          <w:bCs/>
        </w:rPr>
        <w:t>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852D05A" w:rsidR="00CF1656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同じの仕組みのゲームを作れます。RPGゲームやMMOゲームなどで同じのようなAPIを使って、プレイヤーの情報を取れます。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77777777" w:rsid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DD7E404" w14:textId="77777777" w:rsidR="00546ABF" w:rsidRPr="00546ABF" w:rsidRDefault="00546ABF" w:rsidP="00546ABF">
      <w:pPr>
        <w:rPr>
          <w:rFonts w:ascii="Meiryo UI" w:eastAsia="Meiryo UI" w:hAnsi="Meiryo UI" w:hint="eastAsia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</w:t>
      </w:r>
      <w:r w:rsidRPr="00CA24F6">
        <w:rPr>
          <w:rFonts w:ascii="Meiryo" w:eastAsia="Meiryo" w:hAnsi="Meiryo" w:hint="eastAsia"/>
        </w:rPr>
        <w:t>課題</w:t>
      </w:r>
      <w:r w:rsidRPr="00CA24F6">
        <w:rPr>
          <w:rFonts w:ascii="Meiryo" w:eastAsia="Meiryo" w:hAnsi="Meiryo" w:hint="eastAsia"/>
        </w:rPr>
        <w:t>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0C0119">
      <w:footerReference w:type="default" r:id="rId52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67049" w14:textId="77777777" w:rsidR="000C0119" w:rsidRDefault="000C0119" w:rsidP="001B420B">
      <w:r>
        <w:separator/>
      </w:r>
    </w:p>
  </w:endnote>
  <w:endnote w:type="continuationSeparator" w:id="0">
    <w:p w14:paraId="14B0BF76" w14:textId="77777777" w:rsidR="000C0119" w:rsidRDefault="000C0119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FAC34" w14:textId="77777777" w:rsidR="000C0119" w:rsidRDefault="000C0119" w:rsidP="001B420B">
      <w:r>
        <w:rPr>
          <w:rFonts w:hint="eastAsia"/>
        </w:rPr>
        <w:separator/>
      </w:r>
    </w:p>
  </w:footnote>
  <w:footnote w:type="continuationSeparator" w:id="0">
    <w:p w14:paraId="10C177A3" w14:textId="77777777" w:rsidR="000C0119" w:rsidRDefault="000C0119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6"/>
  </w:num>
  <w:num w:numId="4" w16cid:durableId="1160191428">
    <w:abstractNumId w:val="23"/>
  </w:num>
  <w:num w:numId="5" w16cid:durableId="785318088">
    <w:abstractNumId w:val="14"/>
    <w:lvlOverride w:ilvl="0">
      <w:startOverride w:val="1"/>
    </w:lvlOverride>
  </w:num>
  <w:num w:numId="6" w16cid:durableId="965813291">
    <w:abstractNumId w:val="8"/>
  </w:num>
  <w:num w:numId="7" w16cid:durableId="1671760041">
    <w:abstractNumId w:val="17"/>
  </w:num>
  <w:num w:numId="8" w16cid:durableId="616526510">
    <w:abstractNumId w:val="6"/>
  </w:num>
  <w:num w:numId="9" w16cid:durableId="1808400741">
    <w:abstractNumId w:val="20"/>
  </w:num>
  <w:num w:numId="10" w16cid:durableId="1091321362">
    <w:abstractNumId w:val="10"/>
  </w:num>
  <w:num w:numId="11" w16cid:durableId="726955262">
    <w:abstractNumId w:val="18"/>
  </w:num>
  <w:num w:numId="12" w16cid:durableId="1822842019">
    <w:abstractNumId w:val="12"/>
  </w:num>
  <w:num w:numId="13" w16cid:durableId="1094472992">
    <w:abstractNumId w:val="1"/>
  </w:num>
  <w:num w:numId="14" w16cid:durableId="2137094126">
    <w:abstractNumId w:val="21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2"/>
  </w:num>
  <w:num w:numId="18" w16cid:durableId="1854345752">
    <w:abstractNumId w:val="13"/>
  </w:num>
  <w:num w:numId="19" w16cid:durableId="533810101">
    <w:abstractNumId w:val="4"/>
  </w:num>
  <w:num w:numId="20" w16cid:durableId="1922524662">
    <w:abstractNumId w:val="19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1"/>
  </w:num>
  <w:num w:numId="24" w16cid:durableId="210280085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6784F"/>
    <w:rsid w:val="000C0119"/>
    <w:rsid w:val="000C1214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D04B9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34A6C"/>
    <w:rsid w:val="0074574F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B482F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637</TotalTime>
  <Pages>15</Pages>
  <Words>629</Words>
  <Characters>3588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55</cp:revision>
  <dcterms:created xsi:type="dcterms:W3CDTF">2023-12-21T06:45:00Z</dcterms:created>
  <dcterms:modified xsi:type="dcterms:W3CDTF">2024-01-30T04:58:00Z</dcterms:modified>
</cp:coreProperties>
</file>